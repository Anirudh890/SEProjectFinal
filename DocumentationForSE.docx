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151" w:rsidRDefault="00555944">
      <w:pPr>
        <w:pStyle w:val="Date"/>
      </w:pPr>
      <w:r>
        <w:t>03</w:t>
      </w:r>
      <w:r w:rsidR="00A800FE">
        <w:t>/05/2018</w:t>
      </w:r>
    </w:p>
    <w:p w:rsidR="004C1151" w:rsidRDefault="00A800FE">
      <w:pPr>
        <w:pStyle w:val="Title"/>
      </w:pPr>
      <w:r>
        <w:t>COMPARATIVE ANALYSIS OF TWO SOFTWARE PROCESSeS</w:t>
      </w:r>
    </w:p>
    <w:p w:rsidR="004C1151" w:rsidRDefault="00A800FE">
      <w:pPr>
        <w:pStyle w:val="Heading1"/>
      </w:pPr>
      <w:r>
        <w:t>PRoposal</w:t>
      </w:r>
    </w:p>
    <w:p w:rsidR="004C1151" w:rsidRDefault="007F2283" w:rsidP="00A800FE">
      <w:r>
        <w:t>The project works on how we can</w:t>
      </w:r>
      <w:r w:rsidR="00A800FE">
        <w:t xml:space="preserve"> model and observe how close the two software processes are by basically generating the UML Model State Machine Diagrams from the code or behavioral aspect of the software application to be considered. From the same we can observe how the two software processes are similar to each other by borrowing the base from each other or borrowing the base and building the base of the other.</w:t>
      </w:r>
    </w:p>
    <w:p w:rsidR="00A800FE" w:rsidRDefault="00A800FE" w:rsidP="00A800FE">
      <w:r>
        <w:t>The Two Software Projects Considered are:</w:t>
      </w:r>
    </w:p>
    <w:p w:rsidR="00A800FE" w:rsidRDefault="00A800FE" w:rsidP="00A800FE">
      <w:r>
        <w:t>QZMQ Task Distribution</w:t>
      </w:r>
      <w:r w:rsidR="00D8522A">
        <w:t xml:space="preserve"> Framework</w:t>
      </w:r>
    </w:p>
    <w:p w:rsidR="00A800FE" w:rsidRDefault="00A800FE" w:rsidP="00A800FE">
      <w:r>
        <w:t>Zookeeper Multiple Processes Handling Using Queues.</w:t>
      </w:r>
    </w:p>
    <w:p w:rsidR="00A800FE" w:rsidRDefault="00A800FE" w:rsidP="00A800FE"/>
    <w:p w:rsidR="00A800FE" w:rsidRDefault="00A800FE" w:rsidP="00A800FE">
      <w:pPr>
        <w:pStyle w:val="Heading1"/>
      </w:pPr>
      <w:r>
        <w:t>Software PRocesses Taken in consideration:</w:t>
      </w:r>
    </w:p>
    <w:p w:rsidR="00A800FE" w:rsidRDefault="00A800FE" w:rsidP="00A800FE">
      <w:r>
        <w:t>Task Distribution Framework by QZMQ.</w:t>
      </w:r>
    </w:p>
    <w:p w:rsidR="00A800FE" w:rsidRDefault="00A800FE" w:rsidP="00A800FE">
      <w:r>
        <w:t xml:space="preserve">Zookeeper </w:t>
      </w:r>
      <w:proofErr w:type="gramStart"/>
      <w:r>
        <w:t>Queues.</w:t>
      </w:r>
      <w:r w:rsidR="00A449AA">
        <w:t>(</w:t>
      </w:r>
      <w:proofErr w:type="gramEnd"/>
      <w:r w:rsidR="00A449AA">
        <w:t>C Implementation ZQC model).</w:t>
      </w:r>
    </w:p>
    <w:p w:rsidR="00A800FE" w:rsidRDefault="00A800FE" w:rsidP="00E15651">
      <w:r>
        <w:t xml:space="preserve">Zookeeper Distributed </w:t>
      </w:r>
      <w:proofErr w:type="gramStart"/>
      <w:r>
        <w:t>Queues</w:t>
      </w:r>
      <w:r w:rsidR="00A449AA">
        <w:t>(</w:t>
      </w:r>
      <w:proofErr w:type="gramEnd"/>
      <w:r w:rsidR="00A449AA">
        <w:t>Java Implementation  ZKDJ model)</w:t>
      </w:r>
    </w:p>
    <w:p w:rsidR="00E15651" w:rsidRDefault="00E15651" w:rsidP="00E15651"/>
    <w:p w:rsidR="00E15651" w:rsidRDefault="00E15651" w:rsidP="00E15651"/>
    <w:p w:rsidR="00A800FE" w:rsidRDefault="00A800FE" w:rsidP="00A800FE">
      <w:pPr>
        <w:pStyle w:val="Heading2"/>
      </w:pPr>
      <w:r>
        <w:t>Tools Used</w:t>
      </w:r>
      <w:r w:rsidR="00E15651">
        <w:t xml:space="preserve"> </w:t>
      </w:r>
    </w:p>
    <w:p w:rsidR="00A800FE" w:rsidRDefault="00A800FE" w:rsidP="00A800FE">
      <w:pPr>
        <w:pStyle w:val="Heading3"/>
      </w:pPr>
      <w:r>
        <w:t>Eclipse IDE</w:t>
      </w:r>
      <w:r w:rsidR="007F2283">
        <w:t>.</w:t>
      </w:r>
    </w:p>
    <w:p w:rsidR="00A800FE" w:rsidRDefault="00A800FE" w:rsidP="00A800FE">
      <w:pPr>
        <w:pStyle w:val="Heading3"/>
      </w:pPr>
      <w:r>
        <w:t>Papyrus UML</w:t>
      </w:r>
      <w:r w:rsidR="007F2283">
        <w:t>.</w:t>
      </w:r>
    </w:p>
    <w:p w:rsidR="007F2283" w:rsidRDefault="007F2283" w:rsidP="00A800FE">
      <w:pPr>
        <w:pStyle w:val="Heading3"/>
      </w:pPr>
      <w:r>
        <w:t>State Machine Diagrams.</w:t>
      </w:r>
    </w:p>
    <w:p w:rsidR="007F2283" w:rsidRDefault="00C2185C" w:rsidP="00A800FE">
      <w:pPr>
        <w:pStyle w:val="Heading3"/>
      </w:pPr>
      <w:r>
        <w:t>GitHub</w:t>
      </w:r>
      <w:r w:rsidR="007F2283">
        <w:t xml:space="preserve"> Source Code.</w:t>
      </w:r>
    </w:p>
    <w:p w:rsidR="00BB5C64" w:rsidRDefault="00BB5C64" w:rsidP="00BB5C64">
      <w:pPr>
        <w:pStyle w:val="Heading3"/>
        <w:numPr>
          <w:ilvl w:val="0"/>
          <w:numId w:val="0"/>
        </w:numPr>
        <w:ind w:left="720"/>
      </w:pPr>
    </w:p>
    <w:p w:rsidR="007F2283" w:rsidRDefault="007F2283" w:rsidP="007F2283">
      <w:pPr>
        <w:pStyle w:val="Heading3"/>
        <w:numPr>
          <w:ilvl w:val="0"/>
          <w:numId w:val="0"/>
        </w:numPr>
        <w:ind w:left="720"/>
      </w:pPr>
    </w:p>
    <w:p w:rsidR="007F2283" w:rsidRDefault="007F2283" w:rsidP="007F2283">
      <w:pPr>
        <w:pStyle w:val="Heading1"/>
        <w:numPr>
          <w:ilvl w:val="0"/>
          <w:numId w:val="0"/>
        </w:numPr>
        <w:ind w:left="360" w:hanging="360"/>
      </w:pPr>
    </w:p>
    <w:p w:rsidR="007F2283" w:rsidRDefault="007F2283" w:rsidP="007F2283">
      <w:pPr>
        <w:pStyle w:val="Heading1"/>
        <w:numPr>
          <w:ilvl w:val="0"/>
          <w:numId w:val="0"/>
        </w:numPr>
      </w:pPr>
    </w:p>
    <w:p w:rsidR="00A800FE" w:rsidRDefault="00A800FE" w:rsidP="00A800FE">
      <w:pPr>
        <w:pStyle w:val="Heading1"/>
      </w:pPr>
      <w:r>
        <w:t>SOURCE OF CODE AND BEHAVIOURAL ASPECT OF THE MODEL</w:t>
      </w:r>
      <w:r w:rsidR="007F2283">
        <w:t>s</w:t>
      </w:r>
    </w:p>
    <w:p w:rsidR="00A800FE" w:rsidRDefault="00A800FE" w:rsidP="00A800FE">
      <w:r>
        <w:t>The source for the Zookeeper Queues and Distri</w:t>
      </w:r>
      <w:r w:rsidR="007F2283">
        <w:t xml:space="preserve">buted Queues Implementation </w:t>
      </w:r>
      <w:r>
        <w:t xml:space="preserve">is from the </w:t>
      </w:r>
      <w:r w:rsidR="00C2185C">
        <w:t>GitHub</w:t>
      </w:r>
      <w:r>
        <w:t xml:space="preserve"> Repository </w:t>
      </w:r>
      <w:r w:rsidR="00E15651">
        <w:t>o</w:t>
      </w:r>
      <w:r>
        <w:t>f Apache Zookeeper. Links for the same are as:</w:t>
      </w:r>
    </w:p>
    <w:p w:rsidR="00A800FE" w:rsidRDefault="00F968AA" w:rsidP="00A800FE">
      <w:hyperlink r:id="rId7" w:history="1">
        <w:r w:rsidR="00A800FE" w:rsidRPr="000F5EFD">
          <w:rPr>
            <w:rStyle w:val="Hyperlink"/>
          </w:rPr>
          <w:t>https://github.com/apache/zookeeper/blob/master/src/recipes/queue/src/c/src/zoo_queue.c</w:t>
        </w:r>
      </w:hyperlink>
    </w:p>
    <w:p w:rsidR="007F2283" w:rsidRDefault="00F968AA" w:rsidP="00A800FE">
      <w:hyperlink r:id="rId8" w:history="1">
        <w:r w:rsidR="007F2283" w:rsidRPr="000F5EFD">
          <w:rPr>
            <w:rStyle w:val="Hyperlink"/>
          </w:rPr>
          <w:t>https://github.com/apache/zookeeper/blob/master/src/recipes/queue/src/java/org/apache/zookeeper/recipes/queue/DistributedQueue.java</w:t>
        </w:r>
      </w:hyperlink>
    </w:p>
    <w:p w:rsidR="007F2283" w:rsidRDefault="007F2283" w:rsidP="0000373C">
      <w:r>
        <w:t xml:space="preserve">The </w:t>
      </w:r>
      <w:r w:rsidR="00C2185C">
        <w:t>Behavioral</w:t>
      </w:r>
      <w:r>
        <w:t xml:space="preserve"> Aspects of the QZMQ framework have been taken from the State Machine Diagrams given in the paper about the Task Distribution Framework(TDF).</w:t>
      </w:r>
    </w:p>
    <w:p w:rsidR="0000373C" w:rsidRDefault="0000373C" w:rsidP="0000373C"/>
    <w:p w:rsidR="0000373C" w:rsidRDefault="0000373C" w:rsidP="0000373C">
      <w:pPr>
        <w:pStyle w:val="Heading1"/>
      </w:pPr>
      <w:r>
        <w:t>NOTATIONS USED IN THE STATE MACHINE DIAGRAMS DESIGNED</w:t>
      </w:r>
    </w:p>
    <w:p w:rsidR="0000373C" w:rsidRDefault="0000373C" w:rsidP="0000373C">
      <w:r>
        <w:t>The following notations are useful in understanding how the notations for how</w:t>
      </w:r>
      <w:r w:rsidR="009B54B8">
        <w:t>:</w:t>
      </w:r>
    </w:p>
    <w:p w:rsidR="009B54B8" w:rsidRDefault="009B54B8" w:rsidP="0000373C">
      <w:r w:rsidRPr="009B54B8">
        <w:rPr>
          <w:noProof/>
        </w:rPr>
        <w:drawing>
          <wp:inline distT="0" distB="0" distL="0" distR="0" wp14:anchorId="5F8051AD" wp14:editId="632A5635">
            <wp:extent cx="3251200" cy="23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4996" cy="2353903"/>
                    </a:xfrm>
                    <a:prstGeom prst="rect">
                      <a:avLst/>
                    </a:prstGeom>
                  </pic:spPr>
                </pic:pic>
              </a:graphicData>
            </a:graphic>
          </wp:inline>
        </w:drawing>
      </w:r>
    </w:p>
    <w:p w:rsidR="0000373C" w:rsidRDefault="0000373C" w:rsidP="0000373C"/>
    <w:p w:rsidR="0000373C" w:rsidRDefault="0000373C" w:rsidP="0000373C">
      <w:pPr>
        <w:pStyle w:val="Heading1"/>
      </w:pPr>
      <w:r>
        <w:t>Results of the comparison modelling and the behavioral model given:</w:t>
      </w:r>
    </w:p>
    <w:p w:rsidR="0000373C" w:rsidRDefault="0000373C" w:rsidP="0000373C">
      <w:r>
        <w:t>The state transition if fully understandable based on the variations available in the source code, and on a similar note the state machine diagrams(SMD) are designed.</w:t>
      </w:r>
    </w:p>
    <w:p w:rsidR="0000373C" w:rsidRDefault="0000373C" w:rsidP="0000373C">
      <w:r>
        <w:t>The SMD are complex in some ways and the use of multiple states in a single</w:t>
      </w:r>
      <w:r w:rsidR="00900EC3">
        <w:t xml:space="preserve"> SMD are designed. And on a similar note </w:t>
      </w:r>
      <w:r>
        <w:t xml:space="preserve">when needed the </w:t>
      </w:r>
      <w:r w:rsidR="00900EC3">
        <w:t>State Machine Diagrams are single and atomic.</w:t>
      </w:r>
    </w:p>
    <w:p w:rsidR="00C3061C" w:rsidRDefault="00306151" w:rsidP="0000373C">
      <w:r>
        <w:lastRenderedPageBreak/>
        <w:t>The initial observation shows the QMZQ TDF is not exactly implemented in the same manner as the original Zookeeper Framework of deploying the Distributed Framework.</w:t>
      </w:r>
    </w:p>
    <w:p w:rsidR="00306151" w:rsidRDefault="00306151" w:rsidP="0000373C">
      <w:r>
        <w:t>But the second observation that can be made is</w:t>
      </w:r>
      <w:r w:rsidR="00B44566">
        <w:t xml:space="preserve"> </w:t>
      </w:r>
      <w:r>
        <w:t>that QZMQ is a subset of the original Zookeeper framework concept of blocking and waiting the processes/nodes in the queues. The areas of variation for the same will be elaborated in detail.</w:t>
      </w:r>
    </w:p>
    <w:p w:rsidR="00306151" w:rsidRDefault="00306151" w:rsidP="00306151">
      <w:pPr>
        <w:ind w:left="0"/>
      </w:pPr>
    </w:p>
    <w:p w:rsidR="00306151" w:rsidRDefault="00306151" w:rsidP="00306151">
      <w:pPr>
        <w:ind w:left="0"/>
      </w:pPr>
      <w:r>
        <w:t xml:space="preserve">From the observations made on the TDF state machines which are developed based on the fact that it uses the concept of wait till Queue is empty and then proceeds only when the queue </w:t>
      </w:r>
      <w:r w:rsidR="00AB62E0">
        <w:t xml:space="preserve">is </w:t>
      </w:r>
      <w:r w:rsidR="003366D0">
        <w:t>empty but</w:t>
      </w:r>
      <w:r>
        <w:t xml:space="preserve"> uses its own mechanism we can understand the QMZQ TDF is indeed a subset of the original Distributed Queue Framework initially laid out by Apache Zookeeper &amp; improved on later by open source developments.</w:t>
      </w:r>
    </w:p>
    <w:p w:rsidR="000835A0" w:rsidRDefault="00306151" w:rsidP="000835A0">
      <w:pPr>
        <w:pStyle w:val="Heading1"/>
      </w:pPr>
      <w:r>
        <w:t>VARIATIONS OF THE QZMQ TDF from APACHE ZOOKEEPER IMPLEMENTATION:</w:t>
      </w:r>
    </w:p>
    <w:p w:rsidR="00AB62E0" w:rsidRPr="00AB62E0" w:rsidRDefault="000835A0" w:rsidP="000835A0">
      <w:pPr>
        <w:rPr>
          <w:lang w:val="en-IN"/>
        </w:rPr>
      </w:pPr>
      <w:r>
        <w:rPr>
          <w:lang w:val="en-IN"/>
        </w:rPr>
        <w:t xml:space="preserve">WHEN ASSIGNING THE TASK: </w:t>
      </w:r>
      <w:r w:rsidR="00AB62E0" w:rsidRPr="00AB62E0">
        <w:rPr>
          <w:lang w:val="en-IN"/>
        </w:rPr>
        <w:t xml:space="preserve">The important thing to consider here is how do we detect that there is a new task in the system. Zookeeper does not give us the option to get the last created child. Hence, every time that a new task is created, we have to take the entire </w:t>
      </w:r>
      <w:proofErr w:type="spellStart"/>
      <w:r w:rsidR="00AB62E0" w:rsidRPr="00AB62E0">
        <w:rPr>
          <w:lang w:val="en-IN"/>
        </w:rPr>
        <w:t>input_task</w:t>
      </w:r>
      <w:proofErr w:type="spellEnd"/>
      <w:r w:rsidR="00AB62E0" w:rsidRPr="00AB62E0">
        <w:rPr>
          <w:lang w:val="en-IN"/>
        </w:rPr>
        <w:t xml:space="preserve"> children list and compare it with the </w:t>
      </w:r>
      <w:proofErr w:type="spellStart"/>
      <w:r w:rsidR="00AB62E0" w:rsidRPr="00AB62E0">
        <w:rPr>
          <w:lang w:val="en-IN"/>
        </w:rPr>
        <w:t>assigned_task</w:t>
      </w:r>
      <w:proofErr w:type="spellEnd"/>
      <w:r w:rsidR="00AB62E0" w:rsidRPr="00AB62E0">
        <w:rPr>
          <w:lang w:val="en-IN"/>
        </w:rPr>
        <w:t xml:space="preserve">. If we treat the lists as sets of elements, </w:t>
      </w:r>
      <w:proofErr w:type="spellStart"/>
      <w:r w:rsidR="00AB62E0" w:rsidRPr="00AB62E0">
        <w:rPr>
          <w:lang w:val="en-IN"/>
        </w:rPr>
        <w:t>u_list</w:t>
      </w:r>
      <w:proofErr w:type="spellEnd"/>
      <w:r w:rsidR="00AB62E0" w:rsidRPr="00AB62E0">
        <w:rPr>
          <w:lang w:val="en-IN"/>
        </w:rPr>
        <w:t xml:space="preserve"> (</w:t>
      </w:r>
      <w:proofErr w:type="spellStart"/>
      <w:r w:rsidR="00AB62E0" w:rsidRPr="00AB62E0">
        <w:rPr>
          <w:lang w:val="en-IN"/>
        </w:rPr>
        <w:t>unassigned_list</w:t>
      </w:r>
      <w:proofErr w:type="spellEnd"/>
      <w:r w:rsidR="00AB62E0" w:rsidRPr="00AB62E0">
        <w:rPr>
          <w:lang w:val="en-IN"/>
        </w:rPr>
        <w:t xml:space="preserve">) contains a list of unassigned tasks. </w:t>
      </w:r>
    </w:p>
    <w:p w:rsidR="00AB62E0" w:rsidRPr="00AB62E0" w:rsidRDefault="00AB62E0" w:rsidP="00AB62E0">
      <w:pPr>
        <w:rPr>
          <w:lang w:val="en-IN"/>
        </w:rPr>
      </w:pPr>
      <w:r w:rsidRPr="00AB62E0">
        <w:rPr>
          <w:lang w:val="en-IN"/>
        </w:rPr>
        <w:t xml:space="preserve">Many things may happen to a task: </w:t>
      </w:r>
    </w:p>
    <w:p w:rsidR="00AB62E0" w:rsidRPr="00AB62E0" w:rsidRDefault="00AB62E0" w:rsidP="00AB62E0">
      <w:pPr>
        <w:numPr>
          <w:ilvl w:val="0"/>
          <w:numId w:val="3"/>
        </w:numPr>
        <w:rPr>
          <w:lang w:val="en-IN"/>
        </w:rPr>
      </w:pPr>
      <w:r w:rsidRPr="00AB62E0">
        <w:rPr>
          <w:lang w:val="en-IN"/>
        </w:rPr>
        <w:t xml:space="preserve">A new task is submitted by a client in </w:t>
      </w:r>
      <w:proofErr w:type="spellStart"/>
      <w:r w:rsidRPr="00AB62E0">
        <w:rPr>
          <w:lang w:val="en-IN"/>
        </w:rPr>
        <w:t>input_task</w:t>
      </w:r>
      <w:proofErr w:type="spellEnd"/>
      <w:r w:rsidRPr="00AB62E0">
        <w:rPr>
          <w:lang w:val="en-IN"/>
        </w:rPr>
        <w:t xml:space="preserve"> </w:t>
      </w:r>
      <w:r w:rsidRPr="00AB62E0">
        <w:rPr>
          <w:rFonts w:ascii="MS Mincho" w:hAnsi="MS Mincho" w:cs="MS Mincho" w:hint="eastAsia"/>
          <w:lang w:val="en-IN"/>
        </w:rPr>
        <w:t> </w:t>
      </w:r>
    </w:p>
    <w:p w:rsidR="00AB62E0" w:rsidRPr="00AB62E0" w:rsidRDefault="00AB62E0" w:rsidP="00AB62E0">
      <w:pPr>
        <w:numPr>
          <w:ilvl w:val="0"/>
          <w:numId w:val="3"/>
        </w:numPr>
        <w:rPr>
          <w:lang w:val="en-IN"/>
        </w:rPr>
      </w:pPr>
      <w:r w:rsidRPr="00AB62E0">
        <w:rPr>
          <w:lang w:val="en-IN"/>
        </w:rPr>
        <w:t xml:space="preserve">The task has been executed and hence deleted from both the </w:t>
      </w:r>
      <w:r w:rsidRPr="00AB62E0">
        <w:rPr>
          <w:rFonts w:ascii="MS Mincho" w:hAnsi="MS Mincho" w:cs="MS Mincho" w:hint="eastAsia"/>
          <w:lang w:val="en-IN"/>
        </w:rPr>
        <w:t> </w:t>
      </w:r>
      <w:proofErr w:type="spellStart"/>
      <w:r w:rsidRPr="00AB62E0">
        <w:rPr>
          <w:lang w:val="en-IN"/>
        </w:rPr>
        <w:t>input_task</w:t>
      </w:r>
      <w:proofErr w:type="spellEnd"/>
      <w:r w:rsidRPr="00AB62E0">
        <w:rPr>
          <w:lang w:val="en-IN"/>
        </w:rPr>
        <w:t xml:space="preserve"> and the </w:t>
      </w:r>
      <w:proofErr w:type="spellStart"/>
      <w:r w:rsidRPr="00AB62E0">
        <w:rPr>
          <w:lang w:val="en-IN"/>
        </w:rPr>
        <w:t>assigned_task</w:t>
      </w:r>
      <w:proofErr w:type="spellEnd"/>
      <w:r w:rsidRPr="00AB62E0">
        <w:rPr>
          <w:lang w:val="en-IN"/>
        </w:rPr>
        <w:t xml:space="preserve"> </w:t>
      </w:r>
      <w:proofErr w:type="spellStart"/>
      <w:r w:rsidRPr="00AB62E0">
        <w:rPr>
          <w:lang w:val="en-IN"/>
        </w:rPr>
        <w:t>znode</w:t>
      </w:r>
      <w:proofErr w:type="spellEnd"/>
      <w:r w:rsidRPr="00AB62E0">
        <w:rPr>
          <w:lang w:val="en-IN"/>
        </w:rPr>
        <w:t xml:space="preserve"> </w:t>
      </w:r>
      <w:r w:rsidRPr="00AB62E0">
        <w:rPr>
          <w:rFonts w:ascii="MS Mincho" w:hAnsi="MS Mincho" w:cs="MS Mincho" w:hint="eastAsia"/>
          <w:lang w:val="en-IN"/>
        </w:rPr>
        <w:t> </w:t>
      </w:r>
    </w:p>
    <w:p w:rsidR="00AB62E0" w:rsidRDefault="00AB62E0" w:rsidP="00AB62E0">
      <w:pPr>
        <w:numPr>
          <w:ilvl w:val="0"/>
          <w:numId w:val="3"/>
        </w:numPr>
        <w:rPr>
          <w:lang w:val="en-IN"/>
        </w:rPr>
      </w:pPr>
      <w:r w:rsidRPr="00AB62E0">
        <w:rPr>
          <w:lang w:val="en-IN"/>
        </w:rPr>
        <w:t xml:space="preserve">A worker crashes while executing a task. A different worker has to execute it again. </w:t>
      </w:r>
      <w:r w:rsidRPr="00AB62E0">
        <w:rPr>
          <w:rFonts w:ascii="MS Mincho" w:hAnsi="MS Mincho" w:cs="MS Mincho" w:hint="eastAsia"/>
          <w:lang w:val="en-IN"/>
        </w:rPr>
        <w:t> </w:t>
      </w:r>
      <w:r w:rsidRPr="00AB62E0">
        <w:rPr>
          <w:lang w:val="en-IN"/>
        </w:rPr>
        <w:t xml:space="preserve">If the system detects that there are no </w:t>
      </w:r>
      <w:proofErr w:type="spellStart"/>
      <w:r w:rsidRPr="00AB62E0">
        <w:rPr>
          <w:lang w:val="en-IN"/>
        </w:rPr>
        <w:t>unassigned_tasks</w:t>
      </w:r>
      <w:proofErr w:type="spellEnd"/>
      <w:r w:rsidRPr="00AB62E0">
        <w:rPr>
          <w:lang w:val="en-IN"/>
        </w:rPr>
        <w:t xml:space="preserve">, it has to wait until something happens. However, Zookeeper Child Watches do not give us too much information. They just notify that something has happened to the children. This is very inconvenient! Every time that we receive a watch, we have to get the entire list of </w:t>
      </w:r>
      <w:proofErr w:type="spellStart"/>
      <w:r w:rsidRPr="00AB62E0">
        <w:rPr>
          <w:lang w:val="en-IN"/>
        </w:rPr>
        <w:t>input_tasks</w:t>
      </w:r>
      <w:proofErr w:type="spellEnd"/>
      <w:r w:rsidRPr="00AB62E0">
        <w:rPr>
          <w:lang w:val="en-IN"/>
        </w:rPr>
        <w:t xml:space="preserve"> and </w:t>
      </w:r>
      <w:proofErr w:type="spellStart"/>
      <w:r w:rsidRPr="00AB62E0">
        <w:rPr>
          <w:lang w:val="en-IN"/>
        </w:rPr>
        <w:t>assigned_tasks</w:t>
      </w:r>
      <w:proofErr w:type="spellEnd"/>
      <w:r w:rsidRPr="00AB62E0">
        <w:rPr>
          <w:lang w:val="en-IN"/>
        </w:rPr>
        <w:t xml:space="preserve">. </w:t>
      </w:r>
    </w:p>
    <w:p w:rsidR="000835A0" w:rsidRDefault="00AB62E0" w:rsidP="000835A0">
      <w:pPr>
        <w:numPr>
          <w:ilvl w:val="0"/>
          <w:numId w:val="3"/>
        </w:numPr>
        <w:rPr>
          <w:lang w:val="en-IN"/>
        </w:rPr>
      </w:pPr>
      <w:r w:rsidRPr="00AB62E0">
        <w:rPr>
          <w:lang w:val="en-IN"/>
        </w:rPr>
        <w:t xml:space="preserve">In a very busy environment with lots of tasks, this fact would create a scalability problem. Our system can work in small-medium architectures, but not in very large systems, since the message payload increases with the number of input tasks and the number of workers. In fact, we can detect the same problem while trying to find our predecessor in the </w:t>
      </w:r>
      <w:proofErr w:type="spellStart"/>
      <w:r w:rsidRPr="00AB62E0">
        <w:rPr>
          <w:lang w:val="en-IN"/>
        </w:rPr>
        <w:t>worker_queue</w:t>
      </w:r>
      <w:proofErr w:type="spellEnd"/>
      <w:r w:rsidRPr="00AB62E0">
        <w:rPr>
          <w:lang w:val="en-IN"/>
        </w:rPr>
        <w:t xml:space="preserve">. </w:t>
      </w:r>
    </w:p>
    <w:p w:rsidR="00BB5C64" w:rsidRDefault="00BB5C64" w:rsidP="000835A0">
      <w:pPr>
        <w:ind w:left="720"/>
        <w:rPr>
          <w:lang w:val="en-IN"/>
        </w:rPr>
      </w:pPr>
    </w:p>
    <w:p w:rsidR="00BB5C64" w:rsidRDefault="00BB5C64" w:rsidP="000835A0">
      <w:pPr>
        <w:ind w:left="720"/>
        <w:rPr>
          <w:lang w:val="en-IN"/>
        </w:rPr>
      </w:pPr>
    </w:p>
    <w:p w:rsidR="000835A0" w:rsidRPr="000835A0" w:rsidRDefault="000835A0" w:rsidP="000835A0">
      <w:pPr>
        <w:ind w:left="720"/>
        <w:rPr>
          <w:lang w:val="en-IN"/>
        </w:rPr>
      </w:pPr>
      <w:bookmarkStart w:id="0" w:name="_GoBack"/>
      <w:bookmarkEnd w:id="0"/>
      <w:r>
        <w:rPr>
          <w:lang w:val="en-IN"/>
        </w:rPr>
        <w:lastRenderedPageBreak/>
        <w:t>WHEN EXECUTING THE TASK:</w:t>
      </w:r>
      <w:r w:rsidRPr="000835A0">
        <w:rPr>
          <w:rFonts w:ascii="Garamond" w:hAnsi="Garamond" w:cs="Garamond"/>
          <w:color w:val="000000"/>
          <w:sz w:val="32"/>
          <w:szCs w:val="32"/>
          <w:lang w:val="en-IN"/>
        </w:rPr>
        <w:t xml:space="preserve"> </w:t>
      </w:r>
      <w:r w:rsidRPr="000835A0">
        <w:rPr>
          <w:lang w:val="en-IN"/>
        </w:rPr>
        <w:t xml:space="preserve">The most important detail is how do we have to submit the task. We have to do three different things: </w:t>
      </w:r>
    </w:p>
    <w:p w:rsidR="000835A0" w:rsidRPr="000835A0" w:rsidRDefault="000835A0" w:rsidP="000835A0">
      <w:pPr>
        <w:numPr>
          <w:ilvl w:val="0"/>
          <w:numId w:val="2"/>
        </w:numPr>
        <w:rPr>
          <w:lang w:val="en-IN"/>
        </w:rPr>
      </w:pPr>
      <w:r w:rsidRPr="000835A0">
        <w:rPr>
          <w:rFonts w:hint="eastAsia"/>
          <w:lang w:val="en-IN"/>
        </w:rPr>
        <w:tab/>
      </w:r>
      <w:r w:rsidRPr="000835A0">
        <w:rPr>
          <w:rFonts w:hint="eastAsia"/>
          <w:lang w:val="en-IN"/>
        </w:rPr>
        <w:tab/>
        <w:t> </w:t>
      </w:r>
      <w:r w:rsidRPr="000835A0">
        <w:rPr>
          <w:lang w:val="en-IN"/>
        </w:rPr>
        <w:t xml:space="preserve">A: Delete the task from the </w:t>
      </w:r>
      <w:proofErr w:type="spellStart"/>
      <w:r w:rsidRPr="000835A0">
        <w:rPr>
          <w:lang w:val="en-IN"/>
        </w:rPr>
        <w:t>input_task</w:t>
      </w:r>
      <w:proofErr w:type="spellEnd"/>
      <w:r w:rsidRPr="000835A0">
        <w:rPr>
          <w:lang w:val="en-IN"/>
        </w:rPr>
        <w:t xml:space="preserve"> list </w:t>
      </w:r>
      <w:r w:rsidRPr="000835A0">
        <w:rPr>
          <w:rFonts w:ascii="MS Mincho" w:hAnsi="MS Mincho" w:cs="MS Mincho" w:hint="eastAsia"/>
          <w:lang w:val="en-IN"/>
        </w:rPr>
        <w:t> </w:t>
      </w:r>
    </w:p>
    <w:p w:rsidR="000835A0" w:rsidRPr="000835A0" w:rsidRDefault="000835A0" w:rsidP="000835A0">
      <w:pPr>
        <w:numPr>
          <w:ilvl w:val="0"/>
          <w:numId w:val="2"/>
        </w:numPr>
        <w:rPr>
          <w:lang w:val="en-IN"/>
        </w:rPr>
      </w:pPr>
      <w:r w:rsidRPr="000835A0">
        <w:rPr>
          <w:rFonts w:hint="eastAsia"/>
          <w:lang w:val="en-IN"/>
        </w:rPr>
        <w:tab/>
      </w:r>
      <w:r w:rsidRPr="000835A0">
        <w:rPr>
          <w:rFonts w:hint="eastAsia"/>
          <w:lang w:val="en-IN"/>
        </w:rPr>
        <w:tab/>
        <w:t> </w:t>
      </w:r>
      <w:r w:rsidRPr="000835A0">
        <w:rPr>
          <w:lang w:val="en-IN"/>
        </w:rPr>
        <w:t xml:space="preserve">B: Delete the task from the </w:t>
      </w:r>
      <w:proofErr w:type="spellStart"/>
      <w:r w:rsidRPr="000835A0">
        <w:rPr>
          <w:lang w:val="en-IN"/>
        </w:rPr>
        <w:t>assigned_task</w:t>
      </w:r>
      <w:proofErr w:type="spellEnd"/>
      <w:r w:rsidRPr="000835A0">
        <w:rPr>
          <w:lang w:val="en-IN"/>
        </w:rPr>
        <w:t xml:space="preserve"> list </w:t>
      </w:r>
      <w:r w:rsidRPr="000835A0">
        <w:rPr>
          <w:rFonts w:ascii="MS Mincho" w:hAnsi="MS Mincho" w:cs="MS Mincho" w:hint="eastAsia"/>
          <w:lang w:val="en-IN"/>
        </w:rPr>
        <w:t> </w:t>
      </w:r>
    </w:p>
    <w:p w:rsidR="000835A0" w:rsidRPr="000835A0" w:rsidRDefault="000835A0" w:rsidP="000835A0">
      <w:pPr>
        <w:numPr>
          <w:ilvl w:val="0"/>
          <w:numId w:val="2"/>
        </w:numPr>
        <w:rPr>
          <w:lang w:val="en-IN"/>
        </w:rPr>
      </w:pPr>
      <w:r w:rsidRPr="000835A0">
        <w:rPr>
          <w:rFonts w:hint="eastAsia"/>
          <w:lang w:val="en-IN"/>
        </w:rPr>
        <w:tab/>
      </w:r>
      <w:r w:rsidRPr="000835A0">
        <w:rPr>
          <w:rFonts w:hint="eastAsia"/>
          <w:lang w:val="en-IN"/>
        </w:rPr>
        <w:tab/>
        <w:t> </w:t>
      </w:r>
      <w:r w:rsidRPr="000835A0">
        <w:rPr>
          <w:lang w:val="en-IN"/>
        </w:rPr>
        <w:t xml:space="preserve">C: Submit the task in the proper client queue </w:t>
      </w:r>
      <w:r w:rsidRPr="000835A0">
        <w:rPr>
          <w:rFonts w:ascii="MS Mincho" w:hAnsi="MS Mincho" w:cs="MS Mincho" w:hint="eastAsia"/>
          <w:lang w:val="en-IN"/>
        </w:rPr>
        <w:t> </w:t>
      </w:r>
    </w:p>
    <w:p w:rsidR="00B266CE" w:rsidRDefault="000835A0" w:rsidP="000835A0">
      <w:pPr>
        <w:numPr>
          <w:ilvl w:val="0"/>
          <w:numId w:val="2"/>
        </w:numPr>
        <w:rPr>
          <w:lang w:val="en-IN"/>
        </w:rPr>
      </w:pPr>
      <w:r w:rsidRPr="000835A0">
        <w:rPr>
          <w:lang w:val="en-IN"/>
        </w:rPr>
        <w:t xml:space="preserve">Zookeeper can fail at any </w:t>
      </w:r>
      <w:proofErr w:type="spellStart"/>
      <w:r w:rsidRPr="000835A0">
        <w:rPr>
          <w:lang w:val="en-IN"/>
        </w:rPr>
        <w:t>state.</w:t>
      </w:r>
      <w:r w:rsidR="00B266CE">
        <w:rPr>
          <w:lang w:val="en-IN"/>
        </w:rPr>
        <w:t>In</w:t>
      </w:r>
      <w:proofErr w:type="spellEnd"/>
      <w:r w:rsidR="00B266CE">
        <w:rPr>
          <w:lang w:val="en-IN"/>
        </w:rPr>
        <w:t xml:space="preserve"> general</w:t>
      </w:r>
      <w:r w:rsidRPr="000835A0">
        <w:rPr>
          <w:lang w:val="en-IN"/>
        </w:rPr>
        <w:t xml:space="preserve">, the computer may crash also at any moment. If we execute these operations one by one, and the system fails, the system would remain in an inconsistent state. </w:t>
      </w:r>
    </w:p>
    <w:p w:rsidR="008B25D4" w:rsidRDefault="008B25D4" w:rsidP="000835A0">
      <w:pPr>
        <w:numPr>
          <w:ilvl w:val="0"/>
          <w:numId w:val="2"/>
        </w:numPr>
        <w:rPr>
          <w:lang w:val="en-IN"/>
        </w:rPr>
      </w:pPr>
      <w:r w:rsidRPr="008B25D4">
        <w:rPr>
          <w:lang w:val="en-IN"/>
        </w:rPr>
        <w:t xml:space="preserve">To implement a distributed queue in </w:t>
      </w:r>
      <w:proofErr w:type="spellStart"/>
      <w:r w:rsidRPr="008B25D4">
        <w:rPr>
          <w:lang w:val="en-IN"/>
        </w:rPr>
        <w:t>ZooKeeper</w:t>
      </w:r>
      <w:proofErr w:type="spellEnd"/>
      <w:r w:rsidRPr="008B25D4">
        <w:rPr>
          <w:lang w:val="en-IN"/>
        </w:rPr>
        <w:t xml:space="preserve">, first designate a </w:t>
      </w:r>
      <w:proofErr w:type="spellStart"/>
      <w:r w:rsidRPr="008B25D4">
        <w:rPr>
          <w:lang w:val="en-IN"/>
        </w:rPr>
        <w:t>znode</w:t>
      </w:r>
      <w:proofErr w:type="spellEnd"/>
      <w:r w:rsidRPr="008B25D4">
        <w:rPr>
          <w:lang w:val="en-IN"/>
        </w:rPr>
        <w:t xml:space="preserve"> to hold the queue, the queue node. The distributed clients put something into the queue by calling create() with a pathname ending in "queue-", with the sequence and ephemeral flags in the create() call set to true. Because the sequence flag is set, the new pathnames will have the form _path-to-queue-node_/queue-X, where X is a monotonic increasing number.</w:t>
      </w:r>
    </w:p>
    <w:p w:rsidR="008B25D4" w:rsidRDefault="008B25D4" w:rsidP="000835A0">
      <w:pPr>
        <w:numPr>
          <w:ilvl w:val="0"/>
          <w:numId w:val="2"/>
        </w:numPr>
        <w:rPr>
          <w:lang w:val="en-IN"/>
        </w:rPr>
      </w:pPr>
      <w:r w:rsidRPr="008B25D4">
        <w:rPr>
          <w:lang w:val="en-IN"/>
        </w:rPr>
        <w:t xml:space="preserve"> A client that wants to be removed from the queue calls </w:t>
      </w:r>
      <w:proofErr w:type="spellStart"/>
      <w:r w:rsidRPr="008B25D4">
        <w:rPr>
          <w:lang w:val="en-IN"/>
        </w:rPr>
        <w:t>ZooKeeper's</w:t>
      </w:r>
      <w:proofErr w:type="spellEnd"/>
      <w:r w:rsidRPr="008B25D4">
        <w:rPr>
          <w:lang w:val="en-IN"/>
        </w:rPr>
        <w:t xml:space="preserve"> </w:t>
      </w:r>
      <w:proofErr w:type="spellStart"/>
      <w:r w:rsidRPr="008B25D4">
        <w:rPr>
          <w:lang w:val="en-IN"/>
        </w:rPr>
        <w:t>getChildren</w:t>
      </w:r>
      <w:proofErr w:type="spellEnd"/>
      <w:r w:rsidRPr="008B25D4">
        <w:rPr>
          <w:lang w:val="en-IN"/>
        </w:rPr>
        <w:t xml:space="preserve">( ) function, with watch set to true on the queue node, and begins processing nodes with the lowest number. The client does not need to issue another </w:t>
      </w:r>
      <w:proofErr w:type="spellStart"/>
      <w:r w:rsidRPr="008B25D4">
        <w:rPr>
          <w:lang w:val="en-IN"/>
        </w:rPr>
        <w:t>getChildren</w:t>
      </w:r>
      <w:proofErr w:type="spellEnd"/>
      <w:r w:rsidRPr="008B25D4">
        <w:rPr>
          <w:lang w:val="en-IN"/>
        </w:rPr>
        <w:t xml:space="preserve">( ) until it exhausts the list obtained from the first </w:t>
      </w:r>
      <w:proofErr w:type="spellStart"/>
      <w:r w:rsidRPr="008B25D4">
        <w:rPr>
          <w:lang w:val="en-IN"/>
        </w:rPr>
        <w:t>getChildren</w:t>
      </w:r>
      <w:proofErr w:type="spellEnd"/>
      <w:r w:rsidRPr="008B25D4">
        <w:rPr>
          <w:lang w:val="en-IN"/>
        </w:rPr>
        <w:t xml:space="preserve">( ) call. If there are </w:t>
      </w:r>
      <w:proofErr w:type="spellStart"/>
      <w:r w:rsidRPr="008B25D4">
        <w:rPr>
          <w:lang w:val="en-IN"/>
        </w:rPr>
        <w:t>are</w:t>
      </w:r>
      <w:proofErr w:type="spellEnd"/>
      <w:r w:rsidRPr="008B25D4">
        <w:rPr>
          <w:lang w:val="en-IN"/>
        </w:rPr>
        <w:t xml:space="preserve"> no children in the queue node, the reader waits for a watch notification to check the queue again.</w:t>
      </w:r>
    </w:p>
    <w:p w:rsidR="00CA456D" w:rsidRPr="008B25D4" w:rsidRDefault="00CA456D" w:rsidP="00CA456D">
      <w:pPr>
        <w:rPr>
          <w:lang w:val="en-IN"/>
        </w:rPr>
      </w:pPr>
      <w:r>
        <w:rPr>
          <w:lang w:val="en-IN"/>
        </w:rPr>
        <w:t xml:space="preserve">On a concluding note from the above we can observe that the QZMQ is a subset of the implementation of Zookeeper but does improve on the base set by Zookeeper Distributed Queues Implementation of the same. </w:t>
      </w:r>
    </w:p>
    <w:p w:rsidR="008B25D4" w:rsidRPr="000835A0" w:rsidRDefault="008B25D4" w:rsidP="008B25D4">
      <w:pPr>
        <w:rPr>
          <w:lang w:val="en-IN"/>
        </w:rPr>
      </w:pPr>
    </w:p>
    <w:p w:rsidR="000835A0" w:rsidRPr="000835A0" w:rsidRDefault="000835A0" w:rsidP="000835A0">
      <w:pPr>
        <w:ind w:left="720"/>
        <w:rPr>
          <w:lang w:val="en-IN"/>
        </w:rPr>
      </w:pPr>
    </w:p>
    <w:p w:rsidR="00306151" w:rsidRDefault="00306151" w:rsidP="00AB62E0"/>
    <w:p w:rsidR="00306151" w:rsidRDefault="00306151" w:rsidP="00306151">
      <w:pPr>
        <w:ind w:left="0"/>
      </w:pPr>
    </w:p>
    <w:p w:rsidR="00306151" w:rsidRDefault="00306151" w:rsidP="00306151">
      <w:pPr>
        <w:ind w:left="0"/>
      </w:pPr>
    </w:p>
    <w:p w:rsidR="00306151" w:rsidRDefault="00306151" w:rsidP="00306151">
      <w:pPr>
        <w:ind w:left="0"/>
      </w:pPr>
    </w:p>
    <w:p w:rsidR="00306151" w:rsidRDefault="00306151" w:rsidP="00306151">
      <w:pPr>
        <w:ind w:left="0"/>
      </w:pPr>
    </w:p>
    <w:p w:rsidR="00900EC3" w:rsidRDefault="00900EC3" w:rsidP="0000373C"/>
    <w:p w:rsidR="0000373C" w:rsidRDefault="0000373C" w:rsidP="0000373C"/>
    <w:p w:rsidR="007F2283" w:rsidRDefault="007F2283" w:rsidP="007F2283">
      <w:pPr>
        <w:ind w:left="0"/>
      </w:pPr>
    </w:p>
    <w:p w:rsidR="00A800FE" w:rsidRDefault="00A800FE" w:rsidP="00A800FE">
      <w:r>
        <w:t xml:space="preserve"> </w:t>
      </w:r>
    </w:p>
    <w:p w:rsidR="00A800FE" w:rsidRDefault="00A800FE" w:rsidP="00A800FE"/>
    <w:sectPr w:rsidR="00A800FE">
      <w:footerReference w:type="default" r:id="rId10"/>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8AA" w:rsidRDefault="00F968AA">
      <w:pPr>
        <w:spacing w:after="0" w:line="240" w:lineRule="auto"/>
      </w:pPr>
      <w:r>
        <w:separator/>
      </w:r>
    </w:p>
    <w:p w:rsidR="00F968AA" w:rsidRDefault="00F968AA"/>
  </w:endnote>
  <w:endnote w:type="continuationSeparator" w:id="0">
    <w:p w:rsidR="00F968AA" w:rsidRDefault="00F968AA">
      <w:pPr>
        <w:spacing w:after="0" w:line="240" w:lineRule="auto"/>
      </w:pPr>
      <w:r>
        <w:continuationSeparator/>
      </w:r>
    </w:p>
    <w:p w:rsidR="00F968AA" w:rsidRDefault="00F968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151" w:rsidRDefault="00C00C35">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8AA" w:rsidRDefault="00F968AA">
      <w:pPr>
        <w:spacing w:after="0" w:line="240" w:lineRule="auto"/>
      </w:pPr>
      <w:r>
        <w:separator/>
      </w:r>
    </w:p>
    <w:p w:rsidR="00F968AA" w:rsidRDefault="00F968AA"/>
  </w:footnote>
  <w:footnote w:type="continuationSeparator" w:id="0">
    <w:p w:rsidR="00F968AA" w:rsidRDefault="00F968AA">
      <w:pPr>
        <w:spacing w:after="0" w:line="240" w:lineRule="auto"/>
      </w:pPr>
      <w:r>
        <w:continuationSeparator/>
      </w:r>
    </w:p>
    <w:p w:rsidR="00F968AA" w:rsidRDefault="00F968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437C0"/>
    <w:multiLevelType w:val="hybridMultilevel"/>
    <w:tmpl w:val="E93C4DFA"/>
    <w:lvl w:ilvl="0" w:tplc="40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FE"/>
    <w:rsid w:val="0000373C"/>
    <w:rsid w:val="000835A0"/>
    <w:rsid w:val="00306151"/>
    <w:rsid w:val="003366D0"/>
    <w:rsid w:val="004C1151"/>
    <w:rsid w:val="00555944"/>
    <w:rsid w:val="007C5CF6"/>
    <w:rsid w:val="007F2283"/>
    <w:rsid w:val="008B25D4"/>
    <w:rsid w:val="00900EC3"/>
    <w:rsid w:val="009B54B8"/>
    <w:rsid w:val="00A449AA"/>
    <w:rsid w:val="00A800FE"/>
    <w:rsid w:val="00AB62E0"/>
    <w:rsid w:val="00B266CE"/>
    <w:rsid w:val="00B44566"/>
    <w:rsid w:val="00BB5C64"/>
    <w:rsid w:val="00C00C35"/>
    <w:rsid w:val="00C2185C"/>
    <w:rsid w:val="00C3061C"/>
    <w:rsid w:val="00CA456D"/>
    <w:rsid w:val="00CF7777"/>
    <w:rsid w:val="00D8522A"/>
    <w:rsid w:val="00E15651"/>
    <w:rsid w:val="00E27B86"/>
    <w:rsid w:val="00F472B8"/>
    <w:rsid w:val="00F96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0520"/>
  <w15:chartTrackingRefBased/>
  <w15:docId w15:val="{DA811DF5-F707-DE41-B499-F54C6953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A800FE"/>
    <w:rPr>
      <w:color w:val="58A8AD" w:themeColor="hyperlink"/>
      <w:u w:val="single"/>
    </w:rPr>
  </w:style>
  <w:style w:type="character" w:styleId="UnresolvedMention">
    <w:name w:val="Unresolved Mention"/>
    <w:basedOn w:val="DefaultParagraphFont"/>
    <w:uiPriority w:val="99"/>
    <w:semiHidden/>
    <w:unhideWhenUsed/>
    <w:rsid w:val="00A800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ache/zookeeper/blob/master/src/recipes/queue/src/java/org/apache/zookeeper/recipes/queue/DistributedQueue.java" TargetMode="External"/><Relationship Id="rId3" Type="http://schemas.openxmlformats.org/officeDocument/2006/relationships/settings" Target="settings.xml"/><Relationship Id="rId7" Type="http://schemas.openxmlformats.org/officeDocument/2006/relationships/hyperlink" Target="https://github.com/apache/zookeeper/blob/master/src/recipes/queue/src/c/src/zoo_queue.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irudhk/Library/Containers/com.microsoft.Word/Data/Library/Application%20Support/Microsoft/Office/16.0/DTS/en-US%7b3C37A305-7C9C-6A4C-BF2B-3FB155471BF4%7d/%7b04AB6FF4-F296-7541-9A44-714DE1D0D262%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94</TotalTime>
  <Pages>4</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Anirudh</dc:creator>
  <cp:keywords/>
  <dc:description/>
  <cp:lastModifiedBy>K Anirudh</cp:lastModifiedBy>
  <cp:revision>17</cp:revision>
  <dcterms:created xsi:type="dcterms:W3CDTF">2018-05-03T00:17:00Z</dcterms:created>
  <dcterms:modified xsi:type="dcterms:W3CDTF">2018-05-04T03:09:00Z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